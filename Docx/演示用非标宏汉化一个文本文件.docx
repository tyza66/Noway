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C1D" w:rsidRPr="00D57454" w:rsidRDefault="005E0C1D" w:rsidP="00D57454">
      <w:pPr>
        <w:jc w:val="center"/>
        <w:rPr>
          <w:sz w:val="28"/>
          <w:szCs w:val="28"/>
        </w:rPr>
      </w:pPr>
      <w:r w:rsidRPr="00D57454">
        <w:rPr>
          <w:rFonts w:hint="eastAsia"/>
          <w:sz w:val="28"/>
          <w:szCs w:val="28"/>
        </w:rPr>
        <w:t>演示用非标宏汉化一个文本文件</w:t>
      </w:r>
    </w:p>
    <w:p w:rsidR="005E0C1D" w:rsidRPr="0017088E" w:rsidRDefault="005E0C1D" w:rsidP="008930C9">
      <w:pPr>
        <w:ind w:firstLineChars="200" w:firstLine="31680"/>
      </w:pPr>
      <w:r>
        <w:rPr>
          <w:rFonts w:hint="eastAsia"/>
        </w:rPr>
        <w:t>这个文件的翻译需要转义，其他软件也可以搞，但是比较费劲。这个文件是这样的格式，需要把双引号中的字串提取出来，翻译后转义成</w:t>
      </w:r>
      <w:r>
        <w:t>U</w:t>
      </w:r>
      <w:r>
        <w:rPr>
          <w:rFonts w:hint="eastAsia"/>
        </w:rPr>
        <w:t>码</w:t>
      </w:r>
      <w:r>
        <w:t>\uxxxx</w:t>
      </w:r>
      <w:r>
        <w:rPr>
          <w:rFonts w:hint="eastAsia"/>
        </w:rPr>
        <w:t>格式。</w:t>
      </w:r>
    </w:p>
    <w:p w:rsidR="005E0C1D" w:rsidRDefault="005E0C1D">
      <w:r w:rsidRPr="00956F1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3.75pt;height:276pt;visibility:visible">
            <v:imagedata r:id="rId6" o:title=""/>
          </v:shape>
        </w:pict>
      </w:r>
    </w:p>
    <w:p w:rsidR="005E0C1D" w:rsidRDefault="005E0C1D">
      <w:r>
        <w:t>1</w:t>
      </w:r>
      <w:r>
        <w:rPr>
          <w:rFonts w:hint="eastAsia"/>
        </w:rPr>
        <w:t>、先定义一个结束符</w:t>
      </w:r>
      <w:r>
        <w:br/>
      </w:r>
      <w:r w:rsidRPr="00956F14">
        <w:rPr>
          <w:noProof/>
        </w:rPr>
        <w:pict>
          <v:shape id="图片 4" o:spid="_x0000_i1026" type="#_x0000_t75" style="width:223.5pt;height:131.25pt;visibility:visible">
            <v:imagedata r:id="rId7" o:title=""/>
          </v:shape>
        </w:pict>
      </w:r>
    </w:p>
    <w:p w:rsidR="005E0C1D" w:rsidRDefault="005E0C1D">
      <w:r>
        <w:t>2</w:t>
      </w:r>
      <w:r>
        <w:rPr>
          <w:rFonts w:hint="eastAsia"/>
        </w:rPr>
        <w:t>、查看这个文件中文本的编码，用记事本就可以看出它的编码为</w:t>
      </w:r>
      <w:r>
        <w:t>ANSI</w:t>
      </w:r>
      <w:r>
        <w:rPr>
          <w:rFonts w:hint="eastAsia"/>
        </w:rPr>
        <w:t>码</w:t>
      </w:r>
    </w:p>
    <w:p w:rsidR="005E0C1D" w:rsidRDefault="005E0C1D">
      <w:r w:rsidRPr="00956F14">
        <w:rPr>
          <w:noProof/>
        </w:rPr>
        <w:pict>
          <v:shape id="图片 7" o:spid="_x0000_i1027" type="#_x0000_t75" style="width:255.75pt;height:180pt;visibility:visible">
            <v:imagedata r:id="rId8" o:title=""/>
          </v:shape>
        </w:pict>
      </w:r>
    </w:p>
    <w:p w:rsidR="005E0C1D" w:rsidRDefault="005E0C1D">
      <w:r>
        <w:t>3</w:t>
      </w:r>
      <w:r>
        <w:rPr>
          <w:rFonts w:hint="eastAsia"/>
        </w:rPr>
        <w:t>、添加文件到非标宏，设置好提取选项</w:t>
      </w:r>
    </w:p>
    <w:p w:rsidR="005E0C1D" w:rsidRDefault="005E0C1D">
      <w:r w:rsidRPr="00956F14">
        <w:rPr>
          <w:noProof/>
        </w:rPr>
        <w:pict>
          <v:shape id="_x0000_i1028" type="#_x0000_t75" alt="QQ图片20200517171509.png" style="width:411.75pt;height:392.25pt;visibility:visible">
            <v:imagedata r:id="rId9" o:title=""/>
          </v:shape>
        </w:pict>
      </w:r>
    </w:p>
    <w:p w:rsidR="005E0C1D" w:rsidRDefault="005E0C1D">
      <w:r>
        <w:t>4</w:t>
      </w:r>
      <w:r>
        <w:rPr>
          <w:rFonts w:hint="eastAsia"/>
        </w:rPr>
        <w:t>、提取字串，结果如下：</w:t>
      </w:r>
      <w:r>
        <w:br/>
      </w:r>
      <w:r w:rsidRPr="00956F14">
        <w:rPr>
          <w:noProof/>
        </w:rPr>
        <w:pict>
          <v:shape id="图片 16" o:spid="_x0000_i1029" type="#_x0000_t75" style="width:395.25pt;height:307.5pt;visibility:visible">
            <v:imagedata r:id="rId10" o:title=""/>
          </v:shape>
        </w:pict>
      </w:r>
    </w:p>
    <w:p w:rsidR="005E0C1D" w:rsidRDefault="005E0C1D">
      <w:r>
        <w:t>5</w:t>
      </w:r>
      <w:r>
        <w:rPr>
          <w:rFonts w:hint="eastAsia"/>
        </w:rPr>
        <w:t>、提取出来的字串中有些不需要汉化的内容，为便于查看和翻译要把它删除，当然不删除也是可以的。按过滤显示按钮，选择指定字符，按确定</w:t>
      </w:r>
    </w:p>
    <w:p w:rsidR="005E0C1D" w:rsidRDefault="005E0C1D">
      <w:r w:rsidRPr="00956F14">
        <w:rPr>
          <w:noProof/>
        </w:rPr>
        <w:pict>
          <v:shape id="图片 19" o:spid="_x0000_i1030" type="#_x0000_t75" style="width:342pt;height:310.5pt;visibility:visible">
            <v:imagedata r:id="rId11" o:title=""/>
          </v:shape>
        </w:pict>
      </w:r>
    </w:p>
    <w:p w:rsidR="005E0C1D" w:rsidRPr="00381888" w:rsidRDefault="005E0C1D">
      <w:r>
        <w:rPr>
          <w:rFonts w:hint="eastAsia"/>
        </w:rPr>
        <w:t>看到没有，过滤出了大部分不需要翻译的字串，全选这些不需要翻译的字串，添加到过滤列表，以备下次提取时自动过滤掉，然后删除。</w:t>
      </w:r>
    </w:p>
    <w:p w:rsidR="005E0C1D" w:rsidRDefault="005E0C1D">
      <w:r w:rsidRPr="00956F14">
        <w:rPr>
          <w:noProof/>
        </w:rPr>
        <w:pict>
          <v:shape id="图片 22" o:spid="_x0000_i1031" type="#_x0000_t75" style="width:395.25pt;height:307.5pt;visibility:visible">
            <v:imagedata r:id="rId12" o:title=""/>
          </v:shape>
        </w:pict>
      </w:r>
    </w:p>
    <w:p w:rsidR="005E0C1D" w:rsidRDefault="005E0C1D">
      <w:r>
        <w:rPr>
          <w:rFonts w:hint="eastAsia"/>
        </w:rPr>
        <w:t>还有部分遗漏，可以选定这些字串，添加到过滤列表，然后删除，最后保存一下</w:t>
      </w:r>
    </w:p>
    <w:p w:rsidR="005E0C1D" w:rsidRDefault="005E0C1D">
      <w:r w:rsidRPr="00956F14">
        <w:rPr>
          <w:noProof/>
        </w:rPr>
        <w:pict>
          <v:shape id="图片 25" o:spid="_x0000_i1032" type="#_x0000_t75" style="width:395.25pt;height:307.5pt;visibility:visible">
            <v:imagedata r:id="rId13" o:title=""/>
          </v:shape>
        </w:pict>
      </w:r>
    </w:p>
    <w:p w:rsidR="005E0C1D" w:rsidRDefault="005E0C1D">
      <w:r w:rsidRPr="00956F14">
        <w:rPr>
          <w:noProof/>
        </w:rPr>
        <w:pict>
          <v:shape id="图片 28" o:spid="_x0000_i1033" type="#_x0000_t75" style="width:395.25pt;height:307.5pt;visibility:visible">
            <v:imagedata r:id="rId14" o:title=""/>
          </v:shape>
        </w:pict>
      </w:r>
    </w:p>
    <w:p w:rsidR="005E0C1D" w:rsidRDefault="005E0C1D">
      <w:r>
        <w:t>6</w:t>
      </w:r>
      <w:r>
        <w:rPr>
          <w:rFonts w:hint="eastAsia"/>
        </w:rPr>
        <w:t>、翻译后生成</w:t>
      </w:r>
    </w:p>
    <w:p w:rsidR="005E0C1D" w:rsidRDefault="005E0C1D">
      <w:r w:rsidRPr="00956F14">
        <w:rPr>
          <w:noProof/>
        </w:rPr>
        <w:pict>
          <v:shape id="图片 31" o:spid="_x0000_i1034" type="#_x0000_t75" style="width:397.5pt;height:294.75pt;visibility:visible">
            <v:imagedata r:id="rId15" o:title=""/>
          </v:shape>
        </w:pict>
      </w:r>
    </w:p>
    <w:p w:rsidR="005E0C1D" w:rsidRDefault="005E0C1D">
      <w:r>
        <w:t>7</w:t>
      </w:r>
      <w:r>
        <w:rPr>
          <w:rFonts w:hint="eastAsia"/>
        </w:rPr>
        <w:t>、再启动非标宏，更改翻译为</w:t>
      </w:r>
      <w:r>
        <w:t>U</w:t>
      </w:r>
      <w:r>
        <w:rPr>
          <w:rFonts w:hint="eastAsia"/>
        </w:rPr>
        <w:t>码</w:t>
      </w:r>
    </w:p>
    <w:p w:rsidR="005E0C1D" w:rsidRDefault="005E0C1D">
      <w:r w:rsidRPr="00956F14">
        <w:rPr>
          <w:noProof/>
        </w:rPr>
        <w:pict>
          <v:shape id="图片 34" o:spid="_x0000_i1035" type="#_x0000_t75" style="width:395.25pt;height:307.5pt;visibility:visible">
            <v:imagedata r:id="rId16" o:title=""/>
          </v:shape>
        </w:pict>
      </w:r>
    </w:p>
    <w:p w:rsidR="005E0C1D" w:rsidRDefault="005E0C1D">
      <w:r>
        <w:t>8</w:t>
      </w:r>
      <w:r>
        <w:rPr>
          <w:rFonts w:hint="eastAsia"/>
        </w:rPr>
        <w:t>、再鼠标右键菜单</w:t>
      </w:r>
      <w:r>
        <w:t>-</w:t>
      </w:r>
      <w:r>
        <w:rPr>
          <w:rFonts w:hint="eastAsia"/>
        </w:rPr>
        <w:t>转义</w:t>
      </w:r>
      <w:r>
        <w:t>-</w:t>
      </w:r>
      <w:r>
        <w:rPr>
          <w:rFonts w:hint="eastAsia"/>
        </w:rPr>
        <w:t>仅多字节</w:t>
      </w:r>
    </w:p>
    <w:p w:rsidR="005E0C1D" w:rsidRDefault="005E0C1D">
      <w:r w:rsidRPr="00956F14">
        <w:rPr>
          <w:noProof/>
        </w:rPr>
        <w:pict>
          <v:shape id="图片 37" o:spid="_x0000_i1036" type="#_x0000_t75" style="width:395.25pt;height:307.5pt;visibility:visible">
            <v:imagedata r:id="rId17" o:title=""/>
          </v:shape>
        </w:pict>
      </w:r>
    </w:p>
    <w:p w:rsidR="005E0C1D" w:rsidRPr="00976886" w:rsidRDefault="005E0C1D">
      <w:r>
        <w:t>9</w:t>
      </w:r>
      <w:r>
        <w:rPr>
          <w:rFonts w:hint="eastAsia"/>
        </w:rPr>
        <w:t>、将翻译切换回</w:t>
      </w:r>
      <w:r>
        <w:t>UTF8</w:t>
      </w:r>
      <w:r>
        <w:rPr>
          <w:rFonts w:hint="eastAsia"/>
        </w:rPr>
        <w:t>格式，这个文件实际上需要</w:t>
      </w:r>
      <w:r>
        <w:t>UTF8</w:t>
      </w:r>
      <w:r>
        <w:rPr>
          <w:rFonts w:hint="eastAsia"/>
        </w:rPr>
        <w:t>格式的，再变长写入，记得一定要变长写入</w:t>
      </w:r>
    </w:p>
    <w:p w:rsidR="005E0C1D" w:rsidRDefault="005E0C1D">
      <w:r>
        <w:pict>
          <v:shape id="_x0000_i1037" type="#_x0000_t75" alt="" style="width:395.25pt;height:307.5pt">
            <v:imagedata r:id="rId18" r:href="rId19"/>
          </v:shape>
        </w:pict>
      </w:r>
      <w:r>
        <w:br/>
        <w:t>10</w:t>
      </w:r>
      <w:r>
        <w:rPr>
          <w:rFonts w:hint="eastAsia"/>
        </w:rPr>
        <w:t>、汉化完成，看看汉化结果，符合要求</w:t>
      </w:r>
    </w:p>
    <w:p w:rsidR="005E0C1D" w:rsidRDefault="005E0C1D">
      <w:r w:rsidRPr="00956F14">
        <w:rPr>
          <w:noProof/>
        </w:rPr>
        <w:pict>
          <v:shape id="图片 2" o:spid="_x0000_i1038" type="#_x0000_t75" alt="QQ图片20200517172122.png" style="width:413.25pt;height:285.75pt;visibility:visible">
            <v:imagedata r:id="rId20" o:title=""/>
          </v:shape>
        </w:pict>
      </w:r>
    </w:p>
    <w:p w:rsidR="005E0C1D" w:rsidRPr="00C92EB5" w:rsidRDefault="005E0C1D">
      <w:r>
        <w:rPr>
          <w:rFonts w:hint="eastAsia"/>
        </w:rPr>
        <w:t>此教程由</w:t>
      </w:r>
      <w:r>
        <w:t>wanfu</w:t>
      </w:r>
      <w:r>
        <w:rPr>
          <w:rFonts w:hint="eastAsia"/>
        </w:rPr>
        <w:t>老师原创首发</w:t>
      </w:r>
      <w:r>
        <w:t xml:space="preserve"> </w:t>
      </w:r>
      <w:r>
        <w:rPr>
          <w:rFonts w:hint="eastAsia"/>
        </w:rPr>
        <w:t>零下七度整理备份</w:t>
      </w:r>
      <w:r>
        <w:t xml:space="preserve"> </w:t>
      </w:r>
    </w:p>
    <w:sectPr w:rsidR="005E0C1D" w:rsidRPr="00C92EB5" w:rsidSect="003A4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C1D" w:rsidRDefault="005E0C1D" w:rsidP="00C92EB5">
      <w:r>
        <w:separator/>
      </w:r>
    </w:p>
  </w:endnote>
  <w:endnote w:type="continuationSeparator" w:id="0">
    <w:p w:rsidR="005E0C1D" w:rsidRDefault="005E0C1D" w:rsidP="00C92E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C1D" w:rsidRDefault="005E0C1D" w:rsidP="00C92EB5">
      <w:r>
        <w:separator/>
      </w:r>
    </w:p>
  </w:footnote>
  <w:footnote w:type="continuationSeparator" w:id="0">
    <w:p w:rsidR="005E0C1D" w:rsidRDefault="005E0C1D" w:rsidP="00C92E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2EB5"/>
    <w:rsid w:val="0017088E"/>
    <w:rsid w:val="001F35C6"/>
    <w:rsid w:val="00381888"/>
    <w:rsid w:val="003A4C65"/>
    <w:rsid w:val="005E0C1D"/>
    <w:rsid w:val="00651B2F"/>
    <w:rsid w:val="007E4B20"/>
    <w:rsid w:val="008930C9"/>
    <w:rsid w:val="00956F14"/>
    <w:rsid w:val="00976886"/>
    <w:rsid w:val="00A93DFC"/>
    <w:rsid w:val="00AA189D"/>
    <w:rsid w:val="00BF7827"/>
    <w:rsid w:val="00C92EB5"/>
    <w:rsid w:val="00C949E9"/>
    <w:rsid w:val="00D57454"/>
    <w:rsid w:val="00D74A4C"/>
    <w:rsid w:val="00D76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C65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92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92EB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92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92EB5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92E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92EB5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file:///C:\Users\Administrator\AppData\Roaming\Tencent\Users\138057143\QQ\WinTemp\RichOle\(1A(OOMT@I%7dRVVOR_WK%7dS(0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7</Pages>
  <Words>97</Words>
  <Characters>556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Zhang Shangyi</cp:lastModifiedBy>
  <cp:revision>11</cp:revision>
  <dcterms:created xsi:type="dcterms:W3CDTF">2020-05-17T09:13:00Z</dcterms:created>
  <dcterms:modified xsi:type="dcterms:W3CDTF">2020-05-17T09:42:00Z</dcterms:modified>
</cp:coreProperties>
</file>